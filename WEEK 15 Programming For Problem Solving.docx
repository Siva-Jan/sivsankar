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49CA" w14:textId="4D0B4A56" w:rsidR="008918F2" w:rsidRDefault="009D775A">
      <w:pPr>
        <w:pStyle w:val="Heading1"/>
      </w:pPr>
      <w:r>
        <w:t>WEEK 15 Programming For Problem Solving</w:t>
      </w:r>
    </w:p>
    <w:p w14:paraId="7144CBB0" w14:textId="5F275270" w:rsidR="008918F2" w:rsidRDefault="009D775A" w:rsidP="009D775A">
      <w:pPr>
        <w:pStyle w:val="Heading2"/>
        <w:numPr>
          <w:ilvl w:val="0"/>
          <w:numId w:val="6"/>
        </w:numPr>
      </w:pPr>
      <w:r w:rsidRPr="009D775A">
        <w:t xml:space="preserve">Discuss Conditional compilation with </w:t>
      </w:r>
      <w:r>
        <w:t>examples</w:t>
      </w:r>
      <w:r w:rsidRPr="009D775A">
        <w:t>.</w:t>
      </w:r>
    </w:p>
    <w:p w14:paraId="26772C35" w14:textId="77777777" w:rsidR="009D775A" w:rsidRDefault="009D775A" w:rsidP="009D775A">
      <w:pPr>
        <w:pStyle w:val="NormalWeb"/>
        <w:rPr>
          <w:rFonts w:ascii="Verdana" w:hAnsi="Verdana"/>
        </w:rPr>
      </w:pPr>
      <w:r>
        <w:rPr>
          <w:rFonts w:ascii="Verdana" w:hAnsi="Verdana"/>
        </w:rPr>
        <w:t>In C programming, you can instruct preprocessor whether to include a block of code or not. To do so, conditional directives can be used.</w:t>
      </w:r>
    </w:p>
    <w:p w14:paraId="44E7AE5E" w14:textId="77777777" w:rsidR="009D775A" w:rsidRDefault="009D775A" w:rsidP="009D775A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It's similar to </w:t>
      </w:r>
      <w:proofErr w:type="spellStart"/>
      <w:r>
        <w:rPr>
          <w:rFonts w:ascii="Verdana" w:hAnsi="Verdana"/>
        </w:rPr>
        <w:t>a</w:t>
      </w:r>
      <w:proofErr w:type="spellEnd"/>
      <w:r>
        <w:rPr>
          <w:rFonts w:ascii="Verdana" w:hAnsi="Verdana"/>
        </w:rPr>
        <w:t> </w:t>
      </w:r>
      <w:r>
        <w:rPr>
          <w:rStyle w:val="HTMLCode"/>
        </w:rPr>
        <w:t>if</w:t>
      </w:r>
      <w:r>
        <w:rPr>
          <w:rFonts w:ascii="Verdana" w:hAnsi="Verdana"/>
        </w:rPr>
        <w:t> statement with one major difference.</w:t>
      </w:r>
    </w:p>
    <w:p w14:paraId="07192012" w14:textId="77777777" w:rsidR="009D775A" w:rsidRDefault="009D775A" w:rsidP="009D775A">
      <w:pPr>
        <w:pStyle w:val="NormalWeb"/>
        <w:rPr>
          <w:rFonts w:ascii="Verdana" w:hAnsi="Verdana"/>
        </w:rPr>
      </w:pPr>
      <w:r>
        <w:rPr>
          <w:rFonts w:ascii="Verdana" w:hAnsi="Verdana"/>
        </w:rPr>
        <w:t>The </w:t>
      </w:r>
      <w:r>
        <w:rPr>
          <w:rStyle w:val="HTMLCode"/>
        </w:rPr>
        <w:t>if</w:t>
      </w:r>
      <w:r>
        <w:rPr>
          <w:rFonts w:ascii="Verdana" w:hAnsi="Verdana"/>
        </w:rPr>
        <w:t> statement is tested during the execution time to check whether a block of code should be executed or not whereas, the conditionals are used to include (or skip) a block of code in your program before execution.</w:t>
      </w:r>
    </w:p>
    <w:p w14:paraId="69F016CC" w14:textId="77777777" w:rsidR="009D775A" w:rsidRDefault="009D775A" w:rsidP="009D775A">
      <w:pPr>
        <w:rPr>
          <w:rFonts w:ascii="Times New Roman" w:hAnsi="Times New Roman"/>
        </w:rPr>
      </w:pPr>
      <w:r>
        <w:pict w14:anchorId="24C5FCC7">
          <v:rect id="_x0000_i1025" style="width:0;height:1.5pt" o:hralign="center" o:hrstd="t" o:hr="t" fillcolor="gray" stroked="f"/>
        </w:pict>
      </w:r>
    </w:p>
    <w:p w14:paraId="3AA77C28" w14:textId="77777777" w:rsidR="009D775A" w:rsidRDefault="009D775A" w:rsidP="009D775A">
      <w:pPr>
        <w:pStyle w:val="Heading3"/>
        <w:rPr>
          <w:rFonts w:ascii="Verdana" w:hAnsi="Verdana"/>
        </w:rPr>
      </w:pPr>
      <w:r>
        <w:rPr>
          <w:rFonts w:ascii="Verdana" w:hAnsi="Verdana"/>
        </w:rPr>
        <w:t>Uses of Conditional</w:t>
      </w:r>
    </w:p>
    <w:p w14:paraId="4652E186" w14:textId="77777777" w:rsidR="009D775A" w:rsidRDefault="009D775A" w:rsidP="009D77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use different code depending on the machine, operating system</w:t>
      </w:r>
    </w:p>
    <w:p w14:paraId="74A2A718" w14:textId="77777777" w:rsidR="009D775A" w:rsidRDefault="009D775A" w:rsidP="009D77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compile same source file in two different programs</w:t>
      </w:r>
    </w:p>
    <w:p w14:paraId="1EF1469F" w14:textId="77777777" w:rsidR="009D775A" w:rsidRDefault="009D775A" w:rsidP="009D77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to exclude certain code from the program but to keep it as reference for future purpose</w:t>
      </w:r>
    </w:p>
    <w:p w14:paraId="292F01D4" w14:textId="77777777" w:rsidR="009D775A" w:rsidRDefault="009D775A" w:rsidP="009D775A">
      <w:pPr>
        <w:spacing w:after="0"/>
        <w:rPr>
          <w:rFonts w:ascii="Times New Roman" w:hAnsi="Times New Roman"/>
        </w:rPr>
      </w:pPr>
      <w:r>
        <w:pict w14:anchorId="5A7F1763">
          <v:rect id="_x0000_i1026" style="width:0;height:1.5pt" o:hralign="center" o:hrstd="t" o:hr="t" fillcolor="gray" stroked="f"/>
        </w:pict>
      </w:r>
    </w:p>
    <w:p w14:paraId="0B65E11C" w14:textId="77777777" w:rsidR="009D775A" w:rsidRDefault="009D775A" w:rsidP="009D775A">
      <w:pPr>
        <w:pStyle w:val="Heading3"/>
        <w:rPr>
          <w:rFonts w:ascii="Verdana" w:hAnsi="Verdana"/>
        </w:rPr>
      </w:pPr>
      <w:r>
        <w:rPr>
          <w:rFonts w:ascii="Verdana" w:hAnsi="Verdana"/>
        </w:rPr>
        <w:t>How to use conditional?</w:t>
      </w:r>
    </w:p>
    <w:p w14:paraId="5E79A066" w14:textId="77777777" w:rsidR="009D775A" w:rsidRDefault="009D775A" w:rsidP="009D775A">
      <w:pPr>
        <w:pStyle w:val="NormalWeb"/>
        <w:rPr>
          <w:rFonts w:ascii="Verdana" w:hAnsi="Verdana"/>
        </w:rPr>
      </w:pPr>
      <w:r>
        <w:rPr>
          <w:rFonts w:ascii="Verdana" w:hAnsi="Verdana"/>
        </w:rPr>
        <w:t>To use conditional, </w:t>
      </w:r>
      <w:r>
        <w:rPr>
          <w:rStyle w:val="HTMLCode"/>
        </w:rPr>
        <w:t>#ifdef</w:t>
      </w:r>
      <w:r>
        <w:rPr>
          <w:rFonts w:ascii="Verdana" w:hAnsi="Verdana"/>
        </w:rPr>
        <w:t>, </w:t>
      </w:r>
      <w:r>
        <w:rPr>
          <w:rStyle w:val="HTMLCode"/>
        </w:rPr>
        <w:t>#if</w:t>
      </w:r>
      <w:r>
        <w:rPr>
          <w:rFonts w:ascii="Verdana" w:hAnsi="Verdana"/>
        </w:rPr>
        <w:t>, </w:t>
      </w:r>
      <w:r>
        <w:rPr>
          <w:rStyle w:val="HTMLCode"/>
        </w:rPr>
        <w:t>#defined</w:t>
      </w:r>
      <w:r>
        <w:rPr>
          <w:rFonts w:ascii="Verdana" w:hAnsi="Verdana"/>
        </w:rPr>
        <w:t>, </w:t>
      </w:r>
      <w:r>
        <w:rPr>
          <w:rStyle w:val="HTMLCode"/>
        </w:rPr>
        <w:t>#else</w:t>
      </w:r>
      <w:r>
        <w:rPr>
          <w:rFonts w:ascii="Verdana" w:hAnsi="Verdana"/>
        </w:rPr>
        <w:t> and </w:t>
      </w:r>
      <w:r>
        <w:rPr>
          <w:rStyle w:val="HTMLCode"/>
        </w:rPr>
        <w:t>#elif</w:t>
      </w:r>
      <w:r>
        <w:rPr>
          <w:rFonts w:ascii="Verdana" w:hAnsi="Verdana"/>
        </w:rPr>
        <w:t> directives are used.</w:t>
      </w:r>
    </w:p>
    <w:p w14:paraId="7B0B4FDA" w14:textId="77777777" w:rsidR="009D775A" w:rsidRDefault="009D775A" w:rsidP="009D775A">
      <w:pPr>
        <w:rPr>
          <w:rFonts w:ascii="Times New Roman" w:hAnsi="Times New Roman"/>
        </w:rPr>
      </w:pPr>
      <w:r>
        <w:pict w14:anchorId="58B11A8A">
          <v:rect id="_x0000_i1027" style="width:0;height:1.5pt" o:hralign="center" o:hrstd="t" o:hr="t" fillcolor="gray" stroked="f"/>
        </w:pict>
      </w:r>
    </w:p>
    <w:p w14:paraId="7C03667D" w14:textId="77777777" w:rsidR="009D775A" w:rsidRDefault="009D775A" w:rsidP="009D775A">
      <w:pPr>
        <w:pStyle w:val="Heading3"/>
        <w:rPr>
          <w:rFonts w:ascii="Verdana" w:hAnsi="Verdana"/>
        </w:rPr>
      </w:pPr>
      <w:r>
        <w:rPr>
          <w:rFonts w:ascii="Verdana" w:hAnsi="Verdana"/>
        </w:rPr>
        <w:t>#ifdef Directive</w:t>
      </w:r>
    </w:p>
    <w:p w14:paraId="297FB2D6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 xml:space="preserve">#ifdef MACRO     </w:t>
      </w:r>
    </w:p>
    <w:p w14:paraId="22FC8519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 xml:space="preserve">   // conditional codes</w:t>
      </w:r>
    </w:p>
    <w:p w14:paraId="4C8AE341" w14:textId="77777777" w:rsidR="009D775A" w:rsidRDefault="009D775A" w:rsidP="009D775A">
      <w:pPr>
        <w:pStyle w:val="HTMLPreformatted"/>
        <w:rPr>
          <w:rFonts w:ascii="Courier New" w:hAnsi="Courier New"/>
          <w:sz w:val="24"/>
          <w:szCs w:val="24"/>
        </w:rPr>
      </w:pPr>
      <w:r>
        <w:rPr>
          <w:rStyle w:val="HTMLCode"/>
        </w:rPr>
        <w:t>#endif</w:t>
      </w:r>
    </w:p>
    <w:p w14:paraId="073CFFEC" w14:textId="77777777" w:rsidR="009D775A" w:rsidRDefault="009D775A" w:rsidP="009D775A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>Here, the conditional codes are included in the program only if </w:t>
      </w:r>
      <w:r>
        <w:rPr>
          <w:rStyle w:val="HTMLVariable"/>
          <w:rFonts w:ascii="Verdana" w:hAnsi="Verdana"/>
        </w:rPr>
        <w:t>MACRO</w:t>
      </w:r>
      <w:r>
        <w:rPr>
          <w:rFonts w:ascii="Verdana" w:hAnsi="Verdana"/>
        </w:rPr>
        <w:t> is defined.</w:t>
      </w:r>
    </w:p>
    <w:p w14:paraId="4A32A2E7" w14:textId="77777777" w:rsidR="009D775A" w:rsidRDefault="009D775A" w:rsidP="009D775A">
      <w:pPr>
        <w:rPr>
          <w:rFonts w:ascii="Times New Roman" w:hAnsi="Times New Roman"/>
        </w:rPr>
      </w:pPr>
      <w:r>
        <w:pict w14:anchorId="1D53F75A">
          <v:rect id="_x0000_i1028" style="width:0;height:1.5pt" o:hralign="center" o:hrstd="t" o:hr="t" fillcolor="gray" stroked="f"/>
        </w:pict>
      </w:r>
    </w:p>
    <w:p w14:paraId="13A04B2B" w14:textId="77777777" w:rsidR="009D775A" w:rsidRDefault="009D775A" w:rsidP="009D775A">
      <w:pPr>
        <w:pStyle w:val="Heading3"/>
        <w:rPr>
          <w:rFonts w:ascii="Verdana" w:hAnsi="Verdana"/>
        </w:rPr>
      </w:pPr>
      <w:r>
        <w:rPr>
          <w:rFonts w:ascii="Verdana" w:hAnsi="Verdana"/>
        </w:rPr>
        <w:t>#if, #elif and #else Directive</w:t>
      </w:r>
    </w:p>
    <w:p w14:paraId="07705C88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>#if expression</w:t>
      </w:r>
    </w:p>
    <w:p w14:paraId="7C9A91D0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 xml:space="preserve">   // conditional codes</w:t>
      </w:r>
    </w:p>
    <w:p w14:paraId="50D8D28C" w14:textId="77777777" w:rsidR="009D775A" w:rsidRDefault="009D775A" w:rsidP="009D775A">
      <w:pPr>
        <w:pStyle w:val="HTMLPreformatted"/>
        <w:rPr>
          <w:rFonts w:ascii="Courier New" w:hAnsi="Courier New"/>
          <w:sz w:val="24"/>
          <w:szCs w:val="24"/>
        </w:rPr>
      </w:pPr>
      <w:r>
        <w:rPr>
          <w:rStyle w:val="HTMLCode"/>
        </w:rPr>
        <w:t>#endif</w:t>
      </w:r>
    </w:p>
    <w:p w14:paraId="2912139C" w14:textId="77777777" w:rsidR="009D775A" w:rsidRDefault="009D775A" w:rsidP="009D775A">
      <w:pPr>
        <w:pStyle w:val="NormalWeb"/>
        <w:rPr>
          <w:rFonts w:ascii="Verdana" w:hAnsi="Verdana"/>
        </w:rPr>
      </w:pPr>
      <w:r>
        <w:rPr>
          <w:rFonts w:ascii="Verdana" w:hAnsi="Verdana"/>
        </w:rPr>
        <w:t>Here, </w:t>
      </w:r>
      <w:r>
        <w:rPr>
          <w:rStyle w:val="HTMLVariable"/>
          <w:rFonts w:ascii="Verdana" w:hAnsi="Verdana"/>
        </w:rPr>
        <w:t>expression</w:t>
      </w:r>
      <w:r>
        <w:rPr>
          <w:rFonts w:ascii="Verdana" w:hAnsi="Verdana"/>
        </w:rPr>
        <w:t> is an expression of integer type (can be integers, characters, arithmetic expression, macros and so on).</w:t>
      </w:r>
    </w:p>
    <w:p w14:paraId="35871DD7" w14:textId="77777777" w:rsidR="009D775A" w:rsidRDefault="009D775A" w:rsidP="009D775A">
      <w:pPr>
        <w:pStyle w:val="NormalWeb"/>
        <w:rPr>
          <w:rFonts w:ascii="Verdana" w:hAnsi="Verdana"/>
        </w:rPr>
      </w:pPr>
      <w:r>
        <w:rPr>
          <w:rFonts w:ascii="Verdana" w:hAnsi="Verdana"/>
        </w:rPr>
        <w:t>The conditional codes are included in the program only if the </w:t>
      </w:r>
      <w:r>
        <w:rPr>
          <w:rStyle w:val="HTMLVariable"/>
          <w:rFonts w:ascii="Verdana" w:hAnsi="Verdana"/>
        </w:rPr>
        <w:t>expression</w:t>
      </w:r>
      <w:r>
        <w:rPr>
          <w:rFonts w:ascii="Verdana" w:hAnsi="Verdana"/>
        </w:rPr>
        <w:t> is evaluated to a non-zero value.</w:t>
      </w:r>
    </w:p>
    <w:p w14:paraId="1B90969A" w14:textId="77777777" w:rsidR="009D775A" w:rsidRDefault="009D775A" w:rsidP="009D775A">
      <w:pPr>
        <w:pStyle w:val="NormalWeb"/>
        <w:rPr>
          <w:rFonts w:ascii="Verdana" w:hAnsi="Verdana"/>
        </w:rPr>
      </w:pPr>
      <w:r>
        <w:rPr>
          <w:rFonts w:ascii="Verdana" w:hAnsi="Verdana"/>
        </w:rPr>
        <w:t>The optional </w:t>
      </w:r>
      <w:r>
        <w:rPr>
          <w:rStyle w:val="HTMLCode"/>
        </w:rPr>
        <w:t>#else</w:t>
      </w:r>
      <w:r>
        <w:rPr>
          <w:rFonts w:ascii="Verdana" w:hAnsi="Verdana"/>
        </w:rPr>
        <w:t> directive can be used with </w:t>
      </w:r>
      <w:r>
        <w:rPr>
          <w:rStyle w:val="HTMLCode"/>
        </w:rPr>
        <w:t>#if</w:t>
      </w:r>
      <w:r>
        <w:rPr>
          <w:rFonts w:ascii="Verdana" w:hAnsi="Verdana"/>
        </w:rPr>
        <w:t> directive.</w:t>
      </w:r>
    </w:p>
    <w:p w14:paraId="14EE4F17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>#if expression</w:t>
      </w:r>
    </w:p>
    <w:p w14:paraId="155CE13A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 xml:space="preserve">   conditional codes if expression is non-zero</w:t>
      </w:r>
    </w:p>
    <w:p w14:paraId="27392691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>#else</w:t>
      </w:r>
    </w:p>
    <w:p w14:paraId="568960DE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 xml:space="preserve">   conditional if expression is 0</w:t>
      </w:r>
    </w:p>
    <w:p w14:paraId="6F55F678" w14:textId="77777777" w:rsidR="009D775A" w:rsidRDefault="009D775A" w:rsidP="009D775A">
      <w:pPr>
        <w:pStyle w:val="HTMLPreformatted"/>
        <w:rPr>
          <w:rFonts w:ascii="Courier New" w:hAnsi="Courier New"/>
          <w:sz w:val="24"/>
          <w:szCs w:val="24"/>
        </w:rPr>
      </w:pPr>
      <w:r>
        <w:rPr>
          <w:rStyle w:val="HTMLCode"/>
        </w:rPr>
        <w:t>#endif</w:t>
      </w:r>
    </w:p>
    <w:p w14:paraId="4FDD40EB" w14:textId="77777777" w:rsidR="009D775A" w:rsidRDefault="009D775A" w:rsidP="009D775A">
      <w:pPr>
        <w:pStyle w:val="NormalWeb"/>
        <w:rPr>
          <w:rFonts w:ascii="Verdana" w:hAnsi="Verdana"/>
        </w:rPr>
      </w:pPr>
      <w:r>
        <w:rPr>
          <w:rFonts w:ascii="Verdana" w:hAnsi="Verdana"/>
        </w:rPr>
        <w:t>You can also add nested conditional to your </w:t>
      </w:r>
      <w:r>
        <w:rPr>
          <w:rStyle w:val="HTMLCode"/>
        </w:rPr>
        <w:t>#if...#else</w:t>
      </w:r>
      <w:r>
        <w:rPr>
          <w:rFonts w:ascii="Verdana" w:hAnsi="Verdana"/>
        </w:rPr>
        <w:t> using </w:t>
      </w:r>
      <w:r>
        <w:rPr>
          <w:rStyle w:val="HTMLCode"/>
        </w:rPr>
        <w:t>#elif</w:t>
      </w:r>
    </w:p>
    <w:p w14:paraId="761063CA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>#if expression</w:t>
      </w:r>
    </w:p>
    <w:p w14:paraId="6DD13637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 xml:space="preserve">    // conditional codes if expression is non-zero</w:t>
      </w:r>
    </w:p>
    <w:p w14:paraId="0E19C34F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>#elif expression1</w:t>
      </w:r>
    </w:p>
    <w:p w14:paraId="0D6673C3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 xml:space="preserve">    // conditional codes if expression is non-zero</w:t>
      </w:r>
    </w:p>
    <w:p w14:paraId="2E73ACF3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>#elif expression2</w:t>
      </w:r>
    </w:p>
    <w:p w14:paraId="26BEA718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 xml:space="preserve">    // conditional codes if expression is non-zero</w:t>
      </w:r>
    </w:p>
    <w:p w14:paraId="7B1CFBC3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>#else</w:t>
      </w:r>
    </w:p>
    <w:p w14:paraId="21F362F3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 xml:space="preserve">    // conditional if all expressions are 0</w:t>
      </w:r>
    </w:p>
    <w:p w14:paraId="1127C88A" w14:textId="77777777" w:rsidR="009D775A" w:rsidRDefault="009D775A" w:rsidP="009D775A">
      <w:pPr>
        <w:pStyle w:val="HTMLPreformatted"/>
        <w:rPr>
          <w:rFonts w:ascii="Courier New" w:hAnsi="Courier New"/>
          <w:sz w:val="24"/>
          <w:szCs w:val="24"/>
        </w:rPr>
      </w:pPr>
      <w:r>
        <w:rPr>
          <w:rStyle w:val="HTMLCode"/>
        </w:rPr>
        <w:t>#endif</w:t>
      </w:r>
    </w:p>
    <w:p w14:paraId="3E451BD1" w14:textId="77777777" w:rsidR="009D775A" w:rsidRDefault="009D775A" w:rsidP="009D775A">
      <w:pPr>
        <w:rPr>
          <w:sz w:val="24"/>
          <w:szCs w:val="24"/>
        </w:rPr>
      </w:pPr>
      <w:r>
        <w:pict w14:anchorId="3944FBA8">
          <v:rect id="_x0000_i1029" style="width:0;height:1.5pt" o:hralign="center" o:hrstd="t" o:hr="t" fillcolor="gray" stroked="f"/>
        </w:pict>
      </w:r>
    </w:p>
    <w:p w14:paraId="7C48F7EA" w14:textId="77777777" w:rsidR="009D775A" w:rsidRDefault="009D775A" w:rsidP="009D775A">
      <w:pPr>
        <w:pStyle w:val="Heading3"/>
        <w:rPr>
          <w:rFonts w:ascii="Verdana" w:hAnsi="Verdana"/>
        </w:rPr>
      </w:pPr>
      <w:r>
        <w:rPr>
          <w:rFonts w:ascii="Verdana" w:hAnsi="Verdana"/>
        </w:rPr>
        <w:t>#defined</w:t>
      </w:r>
    </w:p>
    <w:p w14:paraId="165BC7CB" w14:textId="77777777" w:rsidR="009D775A" w:rsidRDefault="009D775A" w:rsidP="009D775A">
      <w:pPr>
        <w:pStyle w:val="NormalWeb"/>
        <w:rPr>
          <w:rFonts w:ascii="Verdana" w:hAnsi="Verdana"/>
        </w:rPr>
      </w:pPr>
      <w:r>
        <w:rPr>
          <w:rFonts w:ascii="Verdana" w:hAnsi="Verdana"/>
        </w:rPr>
        <w:t>The special operator </w:t>
      </w:r>
      <w:r>
        <w:rPr>
          <w:rStyle w:val="HTMLVariable"/>
          <w:rFonts w:ascii="Verdana" w:hAnsi="Verdana"/>
        </w:rPr>
        <w:t>#defined</w:t>
      </w:r>
      <w:r>
        <w:rPr>
          <w:rFonts w:ascii="Verdana" w:hAnsi="Verdana"/>
        </w:rPr>
        <w:t> is used to test whether a certain macro is defined or not. It's often used with </w:t>
      </w:r>
      <w:r>
        <w:rPr>
          <w:rStyle w:val="HTMLVariable"/>
          <w:rFonts w:ascii="Verdana" w:hAnsi="Verdana"/>
        </w:rPr>
        <w:t>#if</w:t>
      </w:r>
      <w:r>
        <w:rPr>
          <w:rFonts w:ascii="Verdana" w:hAnsi="Verdana"/>
        </w:rPr>
        <w:t> directive.</w:t>
      </w:r>
    </w:p>
    <w:p w14:paraId="5A0C6CEB" w14:textId="77777777" w:rsidR="009D775A" w:rsidRDefault="009D775A" w:rsidP="009D775A">
      <w:pPr>
        <w:pStyle w:val="HTMLPreformatted"/>
        <w:rPr>
          <w:rStyle w:val="HTMLCode"/>
        </w:rPr>
      </w:pPr>
      <w:r>
        <w:rPr>
          <w:rStyle w:val="HTMLCode"/>
        </w:rPr>
        <w:t>#if defined BUFFER_SIZE &amp;&amp; BUFFER_SIZE &gt;= 2048</w:t>
      </w:r>
    </w:p>
    <w:p w14:paraId="29BB59BA" w14:textId="77777777" w:rsidR="009D775A" w:rsidRDefault="009D775A" w:rsidP="009D775A">
      <w:pPr>
        <w:pStyle w:val="HTMLPreformatted"/>
        <w:rPr>
          <w:rFonts w:ascii="Courier New" w:hAnsi="Courier New"/>
          <w:sz w:val="24"/>
          <w:szCs w:val="24"/>
        </w:rPr>
      </w:pPr>
      <w:r>
        <w:rPr>
          <w:rStyle w:val="HTMLCode"/>
        </w:rPr>
        <w:t xml:space="preserve">  // codes</w:t>
      </w:r>
    </w:p>
    <w:p w14:paraId="49DB205D" w14:textId="12641E30" w:rsidR="009D775A" w:rsidRDefault="009D775A" w:rsidP="009D775A">
      <w:pPr>
        <w:pStyle w:val="ListParagraph"/>
        <w:numPr>
          <w:ilvl w:val="0"/>
          <w:numId w:val="6"/>
        </w:numPr>
      </w:pPr>
      <w:r w:rsidRPr="009D775A">
        <w:lastRenderedPageBreak/>
        <w:t>Write a program in C that illustrates the use of macros to find the area of a rectangle.</w:t>
      </w:r>
    </w:p>
    <w:p w14:paraId="3C4E6294" w14:textId="77777777" w:rsidR="009D775A" w:rsidRDefault="009D775A" w:rsidP="009D775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288F2D" w14:textId="77777777" w:rsidR="009D775A" w:rsidRDefault="009D775A" w:rsidP="009D775A">
      <w:pPr>
        <w:pStyle w:val="ListParagraph"/>
      </w:pPr>
    </w:p>
    <w:p w14:paraId="7D0968CB" w14:textId="77777777" w:rsidR="009D775A" w:rsidRDefault="009D775A" w:rsidP="009D775A">
      <w:pPr>
        <w:pStyle w:val="ListParagraph"/>
      </w:pPr>
      <w:r>
        <w:t>// Macro to calculate the area of a rectangle</w:t>
      </w:r>
    </w:p>
    <w:p w14:paraId="6D061D78" w14:textId="77777777" w:rsidR="009D775A" w:rsidRDefault="009D775A" w:rsidP="009D775A">
      <w:pPr>
        <w:pStyle w:val="ListParagraph"/>
      </w:pPr>
      <w:r>
        <w:t>#define RECTANGLE_AREA(length, width) ((length) * (width))</w:t>
      </w:r>
    </w:p>
    <w:p w14:paraId="1EA569D3" w14:textId="77777777" w:rsidR="009D775A" w:rsidRDefault="009D775A" w:rsidP="009D775A">
      <w:pPr>
        <w:pStyle w:val="ListParagraph"/>
      </w:pPr>
    </w:p>
    <w:p w14:paraId="4AD9866A" w14:textId="77777777" w:rsidR="009D775A" w:rsidRDefault="009D775A" w:rsidP="009D775A">
      <w:pPr>
        <w:pStyle w:val="ListParagraph"/>
      </w:pPr>
      <w:r>
        <w:t>int main() {</w:t>
      </w:r>
    </w:p>
    <w:p w14:paraId="16066448" w14:textId="77777777" w:rsidR="009D775A" w:rsidRDefault="009D775A" w:rsidP="009D775A">
      <w:pPr>
        <w:pStyle w:val="ListParagraph"/>
      </w:pPr>
      <w:r>
        <w:t xml:space="preserve">    // Variables to store the length and width of the rectangle</w:t>
      </w:r>
    </w:p>
    <w:p w14:paraId="0E41D47C" w14:textId="77777777" w:rsidR="009D775A" w:rsidRDefault="009D775A" w:rsidP="009D775A">
      <w:pPr>
        <w:pStyle w:val="ListParagraph"/>
      </w:pPr>
      <w:r>
        <w:t xml:space="preserve">    float length, width;</w:t>
      </w:r>
    </w:p>
    <w:p w14:paraId="0E81409D" w14:textId="77777777" w:rsidR="009D775A" w:rsidRDefault="009D775A" w:rsidP="009D775A">
      <w:pPr>
        <w:pStyle w:val="ListParagraph"/>
      </w:pPr>
    </w:p>
    <w:p w14:paraId="0F9876EB" w14:textId="77777777" w:rsidR="009D775A" w:rsidRDefault="009D775A" w:rsidP="009D775A">
      <w:pPr>
        <w:pStyle w:val="ListParagraph"/>
      </w:pPr>
      <w:r>
        <w:t xml:space="preserve">    // Get user input for the length and width</w:t>
      </w:r>
    </w:p>
    <w:p w14:paraId="6716CB78" w14:textId="77777777" w:rsidR="009D775A" w:rsidRDefault="009D775A" w:rsidP="009D775A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the length of the rectangle: ");</w:t>
      </w:r>
    </w:p>
    <w:p w14:paraId="708899FA" w14:textId="77777777" w:rsidR="009D775A" w:rsidRDefault="009D775A" w:rsidP="009D775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("%f", &amp;length);</w:t>
      </w:r>
    </w:p>
    <w:p w14:paraId="4387EE6D" w14:textId="77777777" w:rsidR="009D775A" w:rsidRDefault="009D775A" w:rsidP="009D775A">
      <w:pPr>
        <w:pStyle w:val="ListParagraph"/>
      </w:pPr>
    </w:p>
    <w:p w14:paraId="50D2A6EF" w14:textId="77777777" w:rsidR="009D775A" w:rsidRDefault="009D775A" w:rsidP="009D775A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the width of the rectangle: ");</w:t>
      </w:r>
    </w:p>
    <w:p w14:paraId="3C5B08C6" w14:textId="77777777" w:rsidR="009D775A" w:rsidRDefault="009D775A" w:rsidP="009D775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("%f", &amp;width);</w:t>
      </w:r>
    </w:p>
    <w:p w14:paraId="0B6C67A1" w14:textId="77777777" w:rsidR="009D775A" w:rsidRDefault="009D775A" w:rsidP="009D775A">
      <w:pPr>
        <w:pStyle w:val="ListParagraph"/>
      </w:pPr>
    </w:p>
    <w:p w14:paraId="58D03AD7" w14:textId="77777777" w:rsidR="009D775A" w:rsidRDefault="009D775A" w:rsidP="009D775A">
      <w:pPr>
        <w:pStyle w:val="ListParagraph"/>
      </w:pPr>
      <w:r>
        <w:t xml:space="preserve">    // Calculate the area using the macro</w:t>
      </w:r>
    </w:p>
    <w:p w14:paraId="476E4284" w14:textId="77777777" w:rsidR="009D775A" w:rsidRDefault="009D775A" w:rsidP="009D775A">
      <w:pPr>
        <w:pStyle w:val="ListParagraph"/>
      </w:pPr>
      <w:r>
        <w:t xml:space="preserve">    float area = RECTANGLE_AREA(length, width);</w:t>
      </w:r>
    </w:p>
    <w:p w14:paraId="6BFA97D2" w14:textId="77777777" w:rsidR="009D775A" w:rsidRDefault="009D775A" w:rsidP="009D775A">
      <w:pPr>
        <w:pStyle w:val="ListParagraph"/>
      </w:pPr>
    </w:p>
    <w:p w14:paraId="079F3347" w14:textId="77777777" w:rsidR="009D775A" w:rsidRDefault="009D775A" w:rsidP="009D775A">
      <w:pPr>
        <w:pStyle w:val="ListParagraph"/>
      </w:pPr>
      <w:r>
        <w:t xml:space="preserve">    // Display the result</w:t>
      </w:r>
    </w:p>
    <w:p w14:paraId="017ED222" w14:textId="77777777" w:rsidR="009D775A" w:rsidRDefault="009D775A" w:rsidP="009D775A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("The area of the rectangle with length %.2f and width %.2f is: %.2f\n", length, width, area);</w:t>
      </w:r>
    </w:p>
    <w:p w14:paraId="795023B0" w14:textId="77777777" w:rsidR="009D775A" w:rsidRDefault="009D775A" w:rsidP="009D775A">
      <w:pPr>
        <w:pStyle w:val="ListParagraph"/>
      </w:pPr>
    </w:p>
    <w:p w14:paraId="1275FFC4" w14:textId="77777777" w:rsidR="009D775A" w:rsidRDefault="009D775A" w:rsidP="009D775A">
      <w:pPr>
        <w:pStyle w:val="ListParagraph"/>
      </w:pPr>
      <w:r>
        <w:t xml:space="preserve">    return 0;</w:t>
      </w:r>
    </w:p>
    <w:p w14:paraId="6174121E" w14:textId="53E1C5B6" w:rsidR="009D775A" w:rsidRDefault="009D775A" w:rsidP="009D775A">
      <w:pPr>
        <w:pStyle w:val="ListParagraph"/>
      </w:pPr>
      <w:r>
        <w:t>}</w:t>
      </w:r>
    </w:p>
    <w:p w14:paraId="76DC2D17" w14:textId="2A7163A3" w:rsidR="009D775A" w:rsidRDefault="009D775A" w:rsidP="009D775A">
      <w:pPr>
        <w:pStyle w:val="ListParagraph"/>
      </w:pPr>
      <w:r w:rsidRPr="009D775A">
        <w:t xml:space="preserve">In this program, the </w:t>
      </w:r>
      <w:r w:rsidRPr="009D775A">
        <w:rPr>
          <w:b/>
          <w:bCs/>
        </w:rPr>
        <w:t>RECTANGLE_AREA</w:t>
      </w:r>
      <w:r w:rsidRPr="009D775A">
        <w:t xml:space="preserve"> macro is defined to take two parameters (</w:t>
      </w:r>
      <w:r w:rsidRPr="009D775A">
        <w:rPr>
          <w:b/>
          <w:bCs/>
        </w:rPr>
        <w:t>length</w:t>
      </w:r>
      <w:r w:rsidRPr="009D775A">
        <w:t xml:space="preserve"> and </w:t>
      </w:r>
      <w:r w:rsidRPr="009D775A">
        <w:rPr>
          <w:b/>
          <w:bCs/>
        </w:rPr>
        <w:t>width</w:t>
      </w:r>
      <w:r w:rsidRPr="009D775A">
        <w:t xml:space="preserve">) and calculates the area of the rectangle using the formula </w:t>
      </w:r>
      <w:r w:rsidRPr="009D775A">
        <w:rPr>
          <w:b/>
          <w:bCs/>
        </w:rPr>
        <w:t>length * width</w:t>
      </w:r>
      <w:r w:rsidRPr="009D775A">
        <w:t xml:space="preserve">. The macro is then used in the </w:t>
      </w:r>
      <w:r w:rsidRPr="009D775A">
        <w:rPr>
          <w:b/>
          <w:bCs/>
        </w:rPr>
        <w:t>main</w:t>
      </w:r>
      <w:r w:rsidRPr="009D775A">
        <w:t xml:space="preserve"> function to calculate and display the area based on user input for the length and width of the rectangle.</w:t>
      </w:r>
    </w:p>
    <w:p w14:paraId="2C11987B" w14:textId="77777777" w:rsidR="009D775A" w:rsidRDefault="009D775A" w:rsidP="009D775A">
      <w:pPr>
        <w:pStyle w:val="ListParagraph"/>
      </w:pPr>
    </w:p>
    <w:p w14:paraId="6CDD61B4" w14:textId="5A5DF310" w:rsidR="009D775A" w:rsidRDefault="009D775A" w:rsidP="009D775A">
      <w:pPr>
        <w:pStyle w:val="ListParagraph"/>
        <w:numPr>
          <w:ilvl w:val="0"/>
          <w:numId w:val="6"/>
        </w:numPr>
      </w:pPr>
      <w:r w:rsidRPr="009D775A">
        <w:lastRenderedPageBreak/>
        <w:t xml:space="preserve">List </w:t>
      </w:r>
      <w:r>
        <w:t xml:space="preserve">a </w:t>
      </w:r>
      <w:r w:rsidRPr="009D775A">
        <w:t>few predefined macros.</w:t>
      </w:r>
    </w:p>
    <w:tbl>
      <w:tblPr>
        <w:tblW w:w="10920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redefined macros in C"/>
      </w:tblPr>
      <w:tblGrid>
        <w:gridCol w:w="2132"/>
        <w:gridCol w:w="8788"/>
      </w:tblGrid>
      <w:tr w:rsidR="009D775A" w:rsidRPr="009D775A" w14:paraId="187C1C48" w14:textId="77777777" w:rsidTr="009D775A">
        <w:trPr>
          <w:tblHeader/>
          <w:tblCellSpacing w:w="6" w:type="dxa"/>
        </w:trPr>
        <w:tc>
          <w:tcPr>
            <w:tcW w:w="0" w:type="auto"/>
            <w:vAlign w:val="center"/>
            <w:hideMark/>
          </w:tcPr>
          <w:p w14:paraId="7EEA4254" w14:textId="77777777" w:rsidR="009D775A" w:rsidRPr="009D775A" w:rsidRDefault="009D775A" w:rsidP="009D775A">
            <w:pPr>
              <w:pStyle w:val="ListParagraph"/>
              <w:rPr>
                <w:b/>
                <w:bCs/>
                <w:lang w:val="en-IN"/>
              </w:rPr>
            </w:pPr>
            <w:r w:rsidRPr="009D775A">
              <w:rPr>
                <w:b/>
                <w:bCs/>
                <w:lang w:val="en-IN"/>
              </w:rPr>
              <w:t>Macro</w:t>
            </w:r>
          </w:p>
        </w:tc>
        <w:tc>
          <w:tcPr>
            <w:tcW w:w="0" w:type="auto"/>
            <w:vAlign w:val="center"/>
            <w:hideMark/>
          </w:tcPr>
          <w:p w14:paraId="7BFF9ECD" w14:textId="77777777" w:rsidR="009D775A" w:rsidRPr="009D775A" w:rsidRDefault="009D775A" w:rsidP="009D775A">
            <w:pPr>
              <w:pStyle w:val="ListParagraph"/>
              <w:rPr>
                <w:b/>
                <w:bCs/>
                <w:lang w:val="en-IN"/>
              </w:rPr>
            </w:pPr>
            <w:r w:rsidRPr="009D775A">
              <w:rPr>
                <w:b/>
                <w:bCs/>
                <w:lang w:val="en-IN"/>
              </w:rPr>
              <w:t>Value</w:t>
            </w:r>
          </w:p>
        </w:tc>
      </w:tr>
      <w:tr w:rsidR="009D775A" w:rsidRPr="009D775A" w14:paraId="31E46088" w14:textId="77777777" w:rsidTr="009D775A">
        <w:trPr>
          <w:tblCellSpacing w:w="6" w:type="dxa"/>
        </w:trPr>
        <w:tc>
          <w:tcPr>
            <w:tcW w:w="0" w:type="auto"/>
            <w:vAlign w:val="center"/>
            <w:hideMark/>
          </w:tcPr>
          <w:p w14:paraId="6C55A8BB" w14:textId="77777777" w:rsidR="009D775A" w:rsidRPr="009D775A" w:rsidRDefault="009D775A" w:rsidP="009D775A">
            <w:pPr>
              <w:pStyle w:val="ListParagraph"/>
              <w:rPr>
                <w:lang w:val="en-IN"/>
              </w:rPr>
            </w:pPr>
            <w:r w:rsidRPr="009D775A">
              <w:rPr>
                <w:lang w:val="en-IN"/>
              </w:rPr>
              <w:t>__DATE__</w:t>
            </w:r>
          </w:p>
        </w:tc>
        <w:tc>
          <w:tcPr>
            <w:tcW w:w="0" w:type="auto"/>
            <w:vAlign w:val="center"/>
            <w:hideMark/>
          </w:tcPr>
          <w:p w14:paraId="2D36FF14" w14:textId="77777777" w:rsidR="009D775A" w:rsidRPr="009D775A" w:rsidRDefault="009D775A" w:rsidP="009D775A">
            <w:pPr>
              <w:pStyle w:val="ListParagraph"/>
              <w:rPr>
                <w:lang w:val="en-IN"/>
              </w:rPr>
            </w:pPr>
            <w:r w:rsidRPr="009D775A">
              <w:rPr>
                <w:lang w:val="en-IN"/>
              </w:rPr>
              <w:t>A string containing the current date</w:t>
            </w:r>
          </w:p>
        </w:tc>
      </w:tr>
      <w:tr w:rsidR="009D775A" w:rsidRPr="009D775A" w14:paraId="21267583" w14:textId="77777777" w:rsidTr="009D775A">
        <w:trPr>
          <w:tblCellSpacing w:w="6" w:type="dxa"/>
        </w:trPr>
        <w:tc>
          <w:tcPr>
            <w:tcW w:w="0" w:type="auto"/>
            <w:vAlign w:val="center"/>
            <w:hideMark/>
          </w:tcPr>
          <w:p w14:paraId="21581913" w14:textId="77777777" w:rsidR="009D775A" w:rsidRPr="009D775A" w:rsidRDefault="009D775A" w:rsidP="009D775A">
            <w:pPr>
              <w:pStyle w:val="ListParagraph"/>
              <w:rPr>
                <w:lang w:val="en-IN"/>
              </w:rPr>
            </w:pPr>
            <w:r w:rsidRPr="009D775A">
              <w:rPr>
                <w:lang w:val="en-IN"/>
              </w:rPr>
              <w:t>__FILE__</w:t>
            </w:r>
          </w:p>
        </w:tc>
        <w:tc>
          <w:tcPr>
            <w:tcW w:w="0" w:type="auto"/>
            <w:vAlign w:val="center"/>
            <w:hideMark/>
          </w:tcPr>
          <w:p w14:paraId="4BC6B54F" w14:textId="77777777" w:rsidR="009D775A" w:rsidRPr="009D775A" w:rsidRDefault="009D775A" w:rsidP="009D775A">
            <w:pPr>
              <w:pStyle w:val="ListParagraph"/>
              <w:rPr>
                <w:lang w:val="en-IN"/>
              </w:rPr>
            </w:pPr>
            <w:r w:rsidRPr="009D775A">
              <w:rPr>
                <w:lang w:val="en-IN"/>
              </w:rPr>
              <w:t>A string containing the file name</w:t>
            </w:r>
          </w:p>
        </w:tc>
      </w:tr>
      <w:tr w:rsidR="009D775A" w:rsidRPr="009D775A" w14:paraId="402BDE0B" w14:textId="77777777" w:rsidTr="009D775A">
        <w:trPr>
          <w:tblCellSpacing w:w="6" w:type="dxa"/>
        </w:trPr>
        <w:tc>
          <w:tcPr>
            <w:tcW w:w="0" w:type="auto"/>
            <w:vAlign w:val="center"/>
            <w:hideMark/>
          </w:tcPr>
          <w:p w14:paraId="5B76E5F3" w14:textId="77777777" w:rsidR="009D775A" w:rsidRPr="009D775A" w:rsidRDefault="009D775A" w:rsidP="009D775A">
            <w:pPr>
              <w:pStyle w:val="ListParagraph"/>
              <w:rPr>
                <w:lang w:val="en-IN"/>
              </w:rPr>
            </w:pPr>
            <w:r w:rsidRPr="009D775A">
              <w:rPr>
                <w:lang w:val="en-IN"/>
              </w:rPr>
              <w:t>__LINE__</w:t>
            </w:r>
          </w:p>
        </w:tc>
        <w:tc>
          <w:tcPr>
            <w:tcW w:w="0" w:type="auto"/>
            <w:vAlign w:val="center"/>
            <w:hideMark/>
          </w:tcPr>
          <w:p w14:paraId="7B60806D" w14:textId="77777777" w:rsidR="009D775A" w:rsidRPr="009D775A" w:rsidRDefault="009D775A" w:rsidP="009D775A">
            <w:pPr>
              <w:pStyle w:val="ListParagraph"/>
              <w:rPr>
                <w:lang w:val="en-IN"/>
              </w:rPr>
            </w:pPr>
            <w:r w:rsidRPr="009D775A">
              <w:rPr>
                <w:lang w:val="en-IN"/>
              </w:rPr>
              <w:t>An integer representing the current line number</w:t>
            </w:r>
          </w:p>
        </w:tc>
      </w:tr>
      <w:tr w:rsidR="009D775A" w:rsidRPr="009D775A" w14:paraId="031870CE" w14:textId="77777777" w:rsidTr="009D775A">
        <w:trPr>
          <w:tblCellSpacing w:w="6" w:type="dxa"/>
        </w:trPr>
        <w:tc>
          <w:tcPr>
            <w:tcW w:w="0" w:type="auto"/>
            <w:vAlign w:val="center"/>
            <w:hideMark/>
          </w:tcPr>
          <w:p w14:paraId="6DF21CFE" w14:textId="77777777" w:rsidR="009D775A" w:rsidRPr="009D775A" w:rsidRDefault="009D775A" w:rsidP="009D775A">
            <w:pPr>
              <w:pStyle w:val="ListParagraph"/>
              <w:rPr>
                <w:lang w:val="en-IN"/>
              </w:rPr>
            </w:pPr>
            <w:r w:rsidRPr="009D775A">
              <w:rPr>
                <w:lang w:val="en-IN"/>
              </w:rPr>
              <w:t>__STDC__</w:t>
            </w:r>
          </w:p>
        </w:tc>
        <w:tc>
          <w:tcPr>
            <w:tcW w:w="0" w:type="auto"/>
            <w:vAlign w:val="center"/>
            <w:hideMark/>
          </w:tcPr>
          <w:p w14:paraId="7C4F23AC" w14:textId="77777777" w:rsidR="009D775A" w:rsidRPr="009D775A" w:rsidRDefault="009D775A" w:rsidP="009D775A">
            <w:pPr>
              <w:pStyle w:val="ListParagraph"/>
              <w:rPr>
                <w:lang w:val="en-IN"/>
              </w:rPr>
            </w:pPr>
            <w:r w:rsidRPr="009D775A">
              <w:rPr>
                <w:lang w:val="en-IN"/>
              </w:rPr>
              <w:t>If follows ANSI standard C, then the value is a nonzero integer</w:t>
            </w:r>
          </w:p>
        </w:tc>
      </w:tr>
      <w:tr w:rsidR="009D775A" w:rsidRPr="009D775A" w14:paraId="16E9CE0F" w14:textId="77777777" w:rsidTr="009D775A">
        <w:trPr>
          <w:tblCellSpacing w:w="6" w:type="dxa"/>
        </w:trPr>
        <w:tc>
          <w:tcPr>
            <w:tcW w:w="0" w:type="auto"/>
            <w:vAlign w:val="center"/>
            <w:hideMark/>
          </w:tcPr>
          <w:p w14:paraId="5BAC30ED" w14:textId="77777777" w:rsidR="009D775A" w:rsidRPr="009D775A" w:rsidRDefault="009D775A" w:rsidP="009D775A">
            <w:pPr>
              <w:pStyle w:val="ListParagraph"/>
              <w:rPr>
                <w:lang w:val="en-IN"/>
              </w:rPr>
            </w:pPr>
            <w:r w:rsidRPr="009D775A">
              <w:rPr>
                <w:lang w:val="en-IN"/>
              </w:rPr>
              <w:t>__TIME__</w:t>
            </w:r>
          </w:p>
        </w:tc>
        <w:tc>
          <w:tcPr>
            <w:tcW w:w="0" w:type="auto"/>
            <w:vAlign w:val="center"/>
            <w:hideMark/>
          </w:tcPr>
          <w:p w14:paraId="77DDE6BD" w14:textId="77777777" w:rsidR="009D775A" w:rsidRPr="009D775A" w:rsidRDefault="009D775A" w:rsidP="009D775A">
            <w:pPr>
              <w:pStyle w:val="ListParagraph"/>
              <w:rPr>
                <w:lang w:val="en-IN"/>
              </w:rPr>
            </w:pPr>
            <w:r w:rsidRPr="009D775A">
              <w:rPr>
                <w:lang w:val="en-IN"/>
              </w:rPr>
              <w:t>A string containing the current date.</w:t>
            </w:r>
          </w:p>
        </w:tc>
      </w:tr>
    </w:tbl>
    <w:p w14:paraId="182B1262" w14:textId="77777777" w:rsidR="009D775A" w:rsidRDefault="009D775A" w:rsidP="009D775A">
      <w:pPr>
        <w:pStyle w:val="ListParagraph"/>
      </w:pPr>
    </w:p>
    <w:p w14:paraId="62988CE3" w14:textId="77777777" w:rsidR="009D775A" w:rsidRPr="009D775A" w:rsidRDefault="009D775A" w:rsidP="009D775A">
      <w:pPr>
        <w:pStyle w:val="ListParagraph"/>
        <w:numPr>
          <w:ilvl w:val="0"/>
          <w:numId w:val="6"/>
        </w:numPr>
        <w:rPr>
          <w:lang w:val="en-IN"/>
        </w:rPr>
      </w:pPr>
      <w:r w:rsidRPr="009D775A">
        <w:rPr>
          <w:lang w:val="en-IN"/>
        </w:rPr>
        <w:t>What's pragma?</w:t>
      </w:r>
    </w:p>
    <w:p w14:paraId="682110BC" w14:textId="3AE471F7" w:rsidR="009D775A" w:rsidRPr="009D775A" w:rsidRDefault="009D775A" w:rsidP="009D775A">
      <w:pPr>
        <w:pStyle w:val="ListParagraph"/>
        <w:rPr>
          <w:lang w:val="en-IN"/>
        </w:rPr>
      </w:pPr>
      <w:r w:rsidRPr="009D775A">
        <w:t>The ‘#pragma’ directive is the method specified by the C standard for providing additional information to the compiler, beyond what is conveyed in the language itself. The forms of this directive (commonly known as </w:t>
      </w:r>
      <w:r w:rsidRPr="009D775A">
        <w:rPr>
          <w:i/>
          <w:iCs/>
        </w:rPr>
        <w:t>pragmas</w:t>
      </w:r>
      <w:r w:rsidRPr="009D775A">
        <w:t>) specified by C standard are prefixed with STDC. A C compiler is free to attach any meaning it likes to other pragmas. Most GNU-defined, supported pragmas have been given a GCC prefix.</w:t>
      </w:r>
    </w:p>
    <w:sectPr w:rsidR="009D775A" w:rsidRPr="009D775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A232D" w14:textId="77777777" w:rsidR="004101E4" w:rsidRDefault="004101E4">
      <w:r>
        <w:separator/>
      </w:r>
    </w:p>
    <w:p w14:paraId="1AF446A6" w14:textId="77777777" w:rsidR="004101E4" w:rsidRDefault="004101E4"/>
  </w:endnote>
  <w:endnote w:type="continuationSeparator" w:id="0">
    <w:p w14:paraId="47920207" w14:textId="77777777" w:rsidR="004101E4" w:rsidRDefault="004101E4">
      <w:r>
        <w:continuationSeparator/>
      </w:r>
    </w:p>
    <w:p w14:paraId="4764906C" w14:textId="77777777" w:rsidR="004101E4" w:rsidRDefault="00410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ED212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9471" w14:textId="77777777" w:rsidR="004101E4" w:rsidRDefault="004101E4">
      <w:r>
        <w:separator/>
      </w:r>
    </w:p>
    <w:p w14:paraId="114C833B" w14:textId="77777777" w:rsidR="004101E4" w:rsidRDefault="004101E4"/>
  </w:footnote>
  <w:footnote w:type="continuationSeparator" w:id="0">
    <w:p w14:paraId="73069C4A" w14:textId="77777777" w:rsidR="004101E4" w:rsidRDefault="004101E4">
      <w:r>
        <w:continuationSeparator/>
      </w:r>
    </w:p>
    <w:p w14:paraId="5FA6AE54" w14:textId="77777777" w:rsidR="004101E4" w:rsidRDefault="004101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1C02FA"/>
    <w:multiLevelType w:val="multilevel"/>
    <w:tmpl w:val="B214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17B49"/>
    <w:multiLevelType w:val="hybridMultilevel"/>
    <w:tmpl w:val="8996D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710800">
    <w:abstractNumId w:val="2"/>
  </w:num>
  <w:num w:numId="2" w16cid:durableId="26759788">
    <w:abstractNumId w:val="1"/>
  </w:num>
  <w:num w:numId="3" w16cid:durableId="412355292">
    <w:abstractNumId w:val="4"/>
  </w:num>
  <w:num w:numId="4" w16cid:durableId="1347169106">
    <w:abstractNumId w:val="6"/>
  </w:num>
  <w:num w:numId="5" w16cid:durableId="1887642503">
    <w:abstractNumId w:val="0"/>
  </w:num>
  <w:num w:numId="6" w16cid:durableId="1952466136">
    <w:abstractNumId w:val="5"/>
  </w:num>
  <w:num w:numId="7" w16cid:durableId="1371876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5A"/>
    <w:rsid w:val="0004068E"/>
    <w:rsid w:val="001F0CCA"/>
    <w:rsid w:val="00384C4B"/>
    <w:rsid w:val="004101E4"/>
    <w:rsid w:val="00425F0D"/>
    <w:rsid w:val="00467017"/>
    <w:rsid w:val="00713E5A"/>
    <w:rsid w:val="008918F2"/>
    <w:rsid w:val="009C0EFF"/>
    <w:rsid w:val="009D775A"/>
    <w:rsid w:val="00A00F75"/>
    <w:rsid w:val="00B41922"/>
    <w:rsid w:val="00E34FED"/>
    <w:rsid w:val="00E428BD"/>
    <w:rsid w:val="00E93456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C58088"/>
  <w15:chartTrackingRefBased/>
  <w15:docId w15:val="{42EA2B36-E96E-4C80-A0E4-F53AADEC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D7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9D775A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9D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laiha%20afrin%20oj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FFFFFF"/>
      </a:dk1>
      <a:lt1>
        <a:sysClr val="window" lastClr="2D3236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6</TotalTime>
  <Pages>4</Pages>
  <Words>600</Words>
  <Characters>3095</Characters>
  <Application>Microsoft Office Word</Application>
  <DocSecurity>0</DocSecurity>
  <Lines>110</Lines>
  <Paragraphs>76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zulaiha afrin oj</dc:creator>
  <cp:keywords/>
  <dc:description/>
  <cp:lastModifiedBy>Zulaiha Afrin</cp:lastModifiedBy>
  <cp:revision>3</cp:revision>
  <dcterms:created xsi:type="dcterms:W3CDTF">2023-11-22T12:11:00Z</dcterms:created>
  <dcterms:modified xsi:type="dcterms:W3CDTF">2023-11-22T12:17:00Z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316c738e-64c1-47bf-9600-4bda5ba3d549</vt:lpwstr>
  </property>
</Properties>
</file>